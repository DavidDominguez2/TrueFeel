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E250B1">
        <w:rPr>
          <w:sz w:val="28"/>
        </w:rPr>
        <w:t>14</w:t>
      </w:r>
      <w:r w:rsidRPr="00DF6582">
        <w:rPr>
          <w:sz w:val="28"/>
        </w:rPr>
        <w:t>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A321E0" w:rsidRPr="00E250B1" w:rsidRDefault="00E250B1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Realización de actas atrasadas</w:t>
      </w:r>
    </w:p>
    <w:p w:rsidR="00E250B1" w:rsidRPr="00655C25" w:rsidRDefault="00E250B1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Comenzar a desarrollar el Proceso Unificado de Desarrollos.</w:t>
      </w:r>
    </w:p>
    <w:p w:rsidR="00655C25" w:rsidRPr="00655C25" w:rsidRDefault="00655C25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Creación de repositorio en </w:t>
      </w:r>
      <w:proofErr w:type="spellStart"/>
      <w:r>
        <w:rPr>
          <w:sz w:val="28"/>
        </w:rPr>
        <w:t>GitHUb</w:t>
      </w:r>
      <w:proofErr w:type="spellEnd"/>
    </w:p>
    <w:p w:rsidR="00655C25" w:rsidRPr="00655C25" w:rsidRDefault="00655C25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Agregar actas al GitHub</w:t>
      </w:r>
    </w:p>
    <w:p w:rsidR="00655C25" w:rsidRPr="00655C25" w:rsidRDefault="00655C25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Repartición de tareas</w:t>
      </w:r>
    </w:p>
    <w:p w:rsidR="00655C25" w:rsidRPr="00FB2204" w:rsidRDefault="00655C25" w:rsidP="00655C25">
      <w:pPr>
        <w:pStyle w:val="Prrafodelista"/>
        <w:rPr>
          <w:b/>
          <w:sz w:val="28"/>
        </w:rPr>
      </w:pPr>
      <w:bookmarkStart w:id="0" w:name="_GoBack"/>
      <w:bookmarkEnd w:id="0"/>
    </w:p>
    <w:sectPr w:rsidR="00655C25" w:rsidRPr="00FB2204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B1" w:rsidRDefault="00E250B1" w:rsidP="00AB48CC">
      <w:pPr>
        <w:spacing w:after="0" w:line="240" w:lineRule="auto"/>
      </w:pPr>
      <w:r>
        <w:separator/>
      </w:r>
    </w:p>
  </w:endnote>
  <w:endnote w:type="continuationSeparator" w:id="0">
    <w:p w:rsidR="00E250B1" w:rsidRDefault="00E250B1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655C25" w:rsidRPr="00655C2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655C25" w:rsidRPr="00655C2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B1" w:rsidRDefault="00E250B1" w:rsidP="00AB48CC">
      <w:pPr>
        <w:spacing w:after="0" w:line="240" w:lineRule="auto"/>
      </w:pPr>
      <w:r>
        <w:separator/>
      </w:r>
    </w:p>
  </w:footnote>
  <w:footnote w:type="continuationSeparator" w:id="0">
    <w:p w:rsidR="00E250B1" w:rsidRDefault="00E250B1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1"/>
    <w:rsid w:val="002C77F3"/>
    <w:rsid w:val="00362ABC"/>
    <w:rsid w:val="004A335A"/>
    <w:rsid w:val="00655C25"/>
    <w:rsid w:val="00A321E0"/>
    <w:rsid w:val="00A75D00"/>
    <w:rsid w:val="00AB48CC"/>
    <w:rsid w:val="00AF53D8"/>
    <w:rsid w:val="00C504C7"/>
    <w:rsid w:val="00DF6582"/>
    <w:rsid w:val="00E250B1"/>
    <w:rsid w:val="00EC55DE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8EE382"/>
  <w15:chartTrackingRefBased/>
  <w15:docId w15:val="{E287D58E-FC3A-48B6-A8CD-9D202BA5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ueFeel\Act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Actas.dotx</Template>
  <TotalTime>153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2020-02-14T08:54:00Z</dcterms:created>
  <dcterms:modified xsi:type="dcterms:W3CDTF">2020-02-17T10:46:00Z</dcterms:modified>
</cp:coreProperties>
</file>